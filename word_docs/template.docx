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2D4C" w14:textId="77777777" w:rsidR="004A172E" w:rsidRDefault="004A172E"/>
    <w:sectPr w:rsidR="004A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D7"/>
    <w:rsid w:val="00221E95"/>
    <w:rsid w:val="00387F55"/>
    <w:rsid w:val="004A172E"/>
    <w:rsid w:val="00AC181F"/>
    <w:rsid w:val="00B73A7D"/>
    <w:rsid w:val="00E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BB42"/>
  <w15:chartTrackingRefBased/>
  <w15:docId w15:val="{0B747B4B-E74B-4922-A099-44BA070B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London Borough of Ealing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Latimer</dc:creator>
  <cp:keywords/>
  <dc:description/>
  <cp:lastModifiedBy>Jonathan Latimer</cp:lastModifiedBy>
  <cp:revision>1</cp:revision>
  <dcterms:created xsi:type="dcterms:W3CDTF">2024-02-23T14:18:00Z</dcterms:created>
  <dcterms:modified xsi:type="dcterms:W3CDTF">2024-02-23T14:18:00Z</dcterms:modified>
</cp:coreProperties>
</file>